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AA82" w14:textId="77777777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3A01825C" wp14:editId="79C988B2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19050" b="285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13859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" path="m,21600l21600,,,,,21600xe" fillcolor="#2590aa [3208]" strokecolor="#124754 [1608]" strokeweight="2pt"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" path="m,21600r16687,l21600,,4913,,,21600xe" fillcolor="#2590aa [3208]" strokecolor="#124754 [1608]" strokeweight="2pt"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" path="m21600,l,21600r21600,l21600,xe" fillcolor="#2590aa [3208]" strokecolor="#124754 [1608]" strokeweight="2pt"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7A50FDAD" w14:textId="77777777" w:rsidTr="00C46B32">
        <w:trPr>
          <w:trHeight w:val="2716"/>
        </w:trPr>
        <w:tc>
          <w:tcPr>
            <w:tcW w:w="1439" w:type="dxa"/>
          </w:tcPr>
          <w:p w14:paraId="57B7ED1B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46100146" w14:textId="77777777" w:rsidR="00C46B32" w:rsidRDefault="00AB4C6F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AB9C8B39597145DA9A052F711D284297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6F0DAA73" w14:textId="77777777" w:rsidR="00C46B32" w:rsidRDefault="00C46B32"/>
        </w:tc>
      </w:tr>
      <w:tr w:rsidR="005B09BE" w14:paraId="571C7E54" w14:textId="77777777" w:rsidTr="00BE7829">
        <w:trPr>
          <w:trHeight w:val="430"/>
        </w:trPr>
        <w:tc>
          <w:tcPr>
            <w:tcW w:w="14390" w:type="dxa"/>
            <w:gridSpan w:val="9"/>
          </w:tcPr>
          <w:p w14:paraId="1020D873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0B30E6C5" wp14:editId="6E11C804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AF88C4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4635BF49" w14:textId="77777777" w:rsidTr="00292168">
        <w:trPr>
          <w:trHeight w:val="408"/>
        </w:trPr>
        <w:tc>
          <w:tcPr>
            <w:tcW w:w="2878" w:type="dxa"/>
            <w:gridSpan w:val="2"/>
          </w:tcPr>
          <w:p w14:paraId="7B275273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2E93023C" w14:textId="77777777" w:rsidR="00292168" w:rsidRPr="00292168" w:rsidRDefault="00AB4C6F" w:rsidP="00EE5A14">
            <w:pPr>
              <w:pStyle w:val="Heading2"/>
            </w:pPr>
            <w:sdt>
              <w:sdtPr>
                <w:id w:val="2065522394"/>
                <w:placeholder>
                  <w:docPart w:val="E2257C0FF741499FB8B1277EA34E3DDF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58C98665" w14:textId="77777777" w:rsidR="00292168" w:rsidRDefault="00292168"/>
        </w:tc>
      </w:tr>
      <w:tr w:rsidR="005B09BE" w14:paraId="4A866D5E" w14:textId="77777777" w:rsidTr="00DA07D7">
        <w:trPr>
          <w:trHeight w:val="854"/>
        </w:trPr>
        <w:tc>
          <w:tcPr>
            <w:tcW w:w="14390" w:type="dxa"/>
            <w:gridSpan w:val="9"/>
          </w:tcPr>
          <w:p w14:paraId="16F83142" w14:textId="77777777" w:rsidR="005B09BE" w:rsidRDefault="005B09BE"/>
        </w:tc>
      </w:tr>
      <w:tr w:rsidR="00292168" w14:paraId="47BB1A50" w14:textId="77777777" w:rsidTr="00292168">
        <w:tc>
          <w:tcPr>
            <w:tcW w:w="1439" w:type="dxa"/>
          </w:tcPr>
          <w:p w14:paraId="221E986D" w14:textId="77777777" w:rsidR="00292168" w:rsidRDefault="00292168"/>
        </w:tc>
        <w:tc>
          <w:tcPr>
            <w:tcW w:w="11512" w:type="dxa"/>
            <w:gridSpan w:val="7"/>
          </w:tcPr>
          <w:p w14:paraId="0ACA48F2" w14:textId="6852F490" w:rsidR="00292168" w:rsidRDefault="00481AE2" w:rsidP="00DD00C7">
            <w:pPr>
              <w:pStyle w:val="Heading1Alt"/>
            </w:pPr>
            <w:r>
              <w:t>@EmpName</w:t>
            </w:r>
          </w:p>
        </w:tc>
        <w:tc>
          <w:tcPr>
            <w:tcW w:w="1439" w:type="dxa"/>
          </w:tcPr>
          <w:p w14:paraId="0D5D1A00" w14:textId="77777777" w:rsidR="00292168" w:rsidRDefault="00292168"/>
        </w:tc>
      </w:tr>
      <w:tr w:rsidR="00292168" w14:paraId="37216430" w14:textId="77777777" w:rsidTr="00292168">
        <w:tc>
          <w:tcPr>
            <w:tcW w:w="2878" w:type="dxa"/>
            <w:gridSpan w:val="2"/>
          </w:tcPr>
          <w:p w14:paraId="6FED3E42" w14:textId="77777777" w:rsidR="00292168" w:rsidRDefault="00292168"/>
        </w:tc>
        <w:tc>
          <w:tcPr>
            <w:tcW w:w="2878" w:type="dxa"/>
            <w:gridSpan w:val="2"/>
          </w:tcPr>
          <w:p w14:paraId="7B7A69F3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3B3320FD" wp14:editId="3385542A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B0ED6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Y4Ls0/gCAADsBgAADgAAAAAAAAAAAAAAAAAuAgAAZHJzL2Uyb0RvYy54bWxQSwECLQAUAAYACAAA&#10;ACEAcuUC194AAAAJAQAADwAAAAAAAAAAAAAAAABS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223F98C6" w14:textId="77777777" w:rsidR="00292168" w:rsidRDefault="00292168"/>
        </w:tc>
        <w:tc>
          <w:tcPr>
            <w:tcW w:w="2878" w:type="dxa"/>
          </w:tcPr>
          <w:p w14:paraId="7CD4A364" w14:textId="77777777" w:rsidR="00292168" w:rsidRDefault="00292168"/>
        </w:tc>
        <w:tc>
          <w:tcPr>
            <w:tcW w:w="2878" w:type="dxa"/>
            <w:gridSpan w:val="3"/>
          </w:tcPr>
          <w:p w14:paraId="048D2DC4" w14:textId="77777777" w:rsidR="00292168" w:rsidRDefault="00292168"/>
        </w:tc>
      </w:tr>
      <w:tr w:rsidR="005B09BE" w14:paraId="1ADC18DB" w14:textId="77777777" w:rsidTr="00EE5A14">
        <w:trPr>
          <w:trHeight w:val="342"/>
        </w:trPr>
        <w:tc>
          <w:tcPr>
            <w:tcW w:w="2878" w:type="dxa"/>
            <w:gridSpan w:val="2"/>
          </w:tcPr>
          <w:p w14:paraId="170D50D1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74E2316C" w14:textId="77777777" w:rsidR="005B09BE" w:rsidRDefault="00AB4C6F" w:rsidP="00EE5A14">
            <w:pPr>
              <w:pStyle w:val="Heading2"/>
            </w:pPr>
            <w:sdt>
              <w:sdtPr>
                <w:id w:val="604704577"/>
                <w:placeholder>
                  <w:docPart w:val="3E14C9CDC9EF499AB18CC38C1BA22FE6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248EF1B9" w14:textId="77777777" w:rsidR="005B09BE" w:rsidRDefault="005B09BE"/>
        </w:tc>
      </w:tr>
      <w:tr w:rsidR="005B09BE" w14:paraId="4A1E8912" w14:textId="77777777" w:rsidTr="005B09BE">
        <w:trPr>
          <w:trHeight w:val="412"/>
        </w:trPr>
        <w:tc>
          <w:tcPr>
            <w:tcW w:w="2878" w:type="dxa"/>
            <w:gridSpan w:val="2"/>
          </w:tcPr>
          <w:p w14:paraId="08B24A73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3ADEDCCB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2C9285F" w14:textId="77777777" w:rsidR="005B09BE" w:rsidRDefault="005B09BE"/>
        </w:tc>
      </w:tr>
      <w:tr w:rsidR="005B09BE" w14:paraId="02DADF62" w14:textId="77777777" w:rsidTr="005B09BE">
        <w:trPr>
          <w:trHeight w:val="582"/>
        </w:trPr>
        <w:tc>
          <w:tcPr>
            <w:tcW w:w="2878" w:type="dxa"/>
            <w:gridSpan w:val="2"/>
          </w:tcPr>
          <w:p w14:paraId="107D5919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33CFDA97" w14:textId="77777777" w:rsidR="005B09BE" w:rsidRPr="005B09BE" w:rsidRDefault="00AB4C6F" w:rsidP="00EE5A14">
            <w:pPr>
              <w:pStyle w:val="Heading3"/>
            </w:pPr>
            <w:sdt>
              <w:sdtPr>
                <w:id w:val="153355212"/>
                <w:placeholder>
                  <w:docPart w:val="87696DE9708C414EADD98D19F9B39449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Program / Project Name</w:t>
                </w:r>
              </w:sdtContent>
            </w:sdt>
          </w:p>
        </w:tc>
        <w:tc>
          <w:tcPr>
            <w:tcW w:w="2878" w:type="dxa"/>
            <w:gridSpan w:val="3"/>
          </w:tcPr>
          <w:p w14:paraId="4801A9C6" w14:textId="77777777" w:rsidR="005B09BE" w:rsidRDefault="005B09BE"/>
        </w:tc>
      </w:tr>
      <w:tr w:rsidR="005B09BE" w14:paraId="5095D4BD" w14:textId="77777777" w:rsidTr="005B09BE">
        <w:trPr>
          <w:trHeight w:val="666"/>
        </w:trPr>
        <w:tc>
          <w:tcPr>
            <w:tcW w:w="2878" w:type="dxa"/>
            <w:gridSpan w:val="2"/>
          </w:tcPr>
          <w:p w14:paraId="21B86CE6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3B36732C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32ED31A2" w14:textId="77777777" w:rsidR="005B09BE" w:rsidRDefault="005B09BE"/>
        </w:tc>
      </w:tr>
      <w:tr w:rsidR="005B09BE" w14:paraId="4A93DAD6" w14:textId="77777777" w:rsidTr="005B09BE">
        <w:trPr>
          <w:trHeight w:val="666"/>
        </w:trPr>
        <w:tc>
          <w:tcPr>
            <w:tcW w:w="1439" w:type="dxa"/>
          </w:tcPr>
          <w:p w14:paraId="1F0F3C0A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267F1C42" w14:textId="57A3A841" w:rsidR="005B09BE" w:rsidRPr="005B09BE" w:rsidRDefault="00AB4C6F" w:rsidP="00EE5A14">
            <w:pPr>
              <w:jc w:val="center"/>
            </w:pPr>
            <w:sdt>
              <w:sdtPr>
                <w:id w:val="-922110409"/>
                <w:placeholder>
                  <w:docPart w:val="1524AA53C162472D969F82ADBA39E311"/>
                </w:placeholder>
                <w15:appearance w15:val="hidden"/>
              </w:sdtPr>
              <w:sdtEndPr/>
              <w:sdtContent>
                <w:r w:rsidR="00481AE2">
                  <w:t>@Date</w:t>
                </w:r>
              </w:sdtContent>
            </w:sdt>
          </w:p>
        </w:tc>
        <w:tc>
          <w:tcPr>
            <w:tcW w:w="1439" w:type="dxa"/>
            <w:vAlign w:val="center"/>
          </w:tcPr>
          <w:p w14:paraId="756BD488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4C56D54" w14:textId="77777777" w:rsidR="005B09BE" w:rsidRDefault="00AB4C6F" w:rsidP="00EE5A14">
            <w:pPr>
              <w:jc w:val="center"/>
            </w:pPr>
            <w:sdt>
              <w:sdtPr>
                <w:id w:val="2123259564"/>
                <w:placeholder>
                  <w:docPart w:val="8D60BE0269964155915D1BF84C06E107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SIGNED, Signature Name, Title</w:t>
                </w:r>
              </w:sdtContent>
            </w:sdt>
          </w:p>
        </w:tc>
        <w:tc>
          <w:tcPr>
            <w:tcW w:w="1439" w:type="dxa"/>
          </w:tcPr>
          <w:p w14:paraId="64FFF62C" w14:textId="77777777" w:rsidR="005B09BE" w:rsidRDefault="005B09BE"/>
        </w:tc>
      </w:tr>
      <w:tr w:rsidR="005B09BE" w14:paraId="75DA8A33" w14:textId="77777777" w:rsidTr="005B09BE">
        <w:trPr>
          <w:trHeight w:val="490"/>
        </w:trPr>
        <w:tc>
          <w:tcPr>
            <w:tcW w:w="2878" w:type="dxa"/>
            <w:gridSpan w:val="2"/>
          </w:tcPr>
          <w:p w14:paraId="253F3051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042D4E79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59283087" w14:textId="77777777" w:rsidR="005B09BE" w:rsidRDefault="005B09BE"/>
        </w:tc>
      </w:tr>
      <w:tr w:rsidR="005B09BE" w14:paraId="04EDC4A8" w14:textId="77777777" w:rsidTr="005B09BE">
        <w:trPr>
          <w:trHeight w:val="985"/>
        </w:trPr>
        <w:tc>
          <w:tcPr>
            <w:tcW w:w="2878" w:type="dxa"/>
            <w:gridSpan w:val="2"/>
          </w:tcPr>
          <w:p w14:paraId="5BF4BA97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56A71AA1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3B58248" w14:textId="24978377" w:rsidR="005B09BE" w:rsidRPr="005B09BE" w:rsidRDefault="005B09BE" w:rsidP="00EE5A14">
            <w:pPr>
              <w:pStyle w:val="Heading2"/>
            </w:pPr>
          </w:p>
        </w:tc>
        <w:tc>
          <w:tcPr>
            <w:tcW w:w="2878" w:type="dxa"/>
            <w:vAlign w:val="center"/>
          </w:tcPr>
          <w:p w14:paraId="4553DE4C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3D83D0CB" w14:textId="77777777" w:rsidR="005B09BE" w:rsidRDefault="005B09BE"/>
        </w:tc>
      </w:tr>
    </w:tbl>
    <w:p w14:paraId="309E0A65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779B" w14:textId="77777777" w:rsidR="00AB4C6F" w:rsidRDefault="00AB4C6F" w:rsidP="00E274A2">
      <w:r>
        <w:separator/>
      </w:r>
    </w:p>
  </w:endnote>
  <w:endnote w:type="continuationSeparator" w:id="0">
    <w:p w14:paraId="6EB7494E" w14:textId="77777777" w:rsidR="00AB4C6F" w:rsidRDefault="00AB4C6F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2924" w14:textId="77777777" w:rsidR="00AB4C6F" w:rsidRDefault="00AB4C6F" w:rsidP="00E274A2">
      <w:r>
        <w:separator/>
      </w:r>
    </w:p>
  </w:footnote>
  <w:footnote w:type="continuationSeparator" w:id="0">
    <w:p w14:paraId="17D9E78C" w14:textId="77777777" w:rsidR="00AB4C6F" w:rsidRDefault="00AB4C6F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38"/>
    <w:rsid w:val="000017A0"/>
    <w:rsid w:val="000A641B"/>
    <w:rsid w:val="00114D8E"/>
    <w:rsid w:val="0012521F"/>
    <w:rsid w:val="001E57B7"/>
    <w:rsid w:val="0025656E"/>
    <w:rsid w:val="00292168"/>
    <w:rsid w:val="00296FF3"/>
    <w:rsid w:val="00366216"/>
    <w:rsid w:val="003D4044"/>
    <w:rsid w:val="00404DFE"/>
    <w:rsid w:val="00481AE2"/>
    <w:rsid w:val="004B3F9C"/>
    <w:rsid w:val="004F6D24"/>
    <w:rsid w:val="0059337D"/>
    <w:rsid w:val="005B09BE"/>
    <w:rsid w:val="006C60E6"/>
    <w:rsid w:val="0074596A"/>
    <w:rsid w:val="00793A50"/>
    <w:rsid w:val="007C7831"/>
    <w:rsid w:val="00AB4C6F"/>
    <w:rsid w:val="00AC0554"/>
    <w:rsid w:val="00B813A3"/>
    <w:rsid w:val="00C46B32"/>
    <w:rsid w:val="00CD1290"/>
    <w:rsid w:val="00CF5038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76C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FIX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9C8B39597145DA9A052F711D284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5AC85-8F21-4296-BF2E-8F249506FC1B}"/>
      </w:docPartPr>
      <w:docPartBody>
        <w:p w:rsidR="00000000" w:rsidRDefault="00844EEF">
          <w:pPr>
            <w:pStyle w:val="AB9C8B39597145DA9A052F711D284297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E2257C0FF741499FB8B1277EA34E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0ADDF-DB08-482B-8660-878A0D20F54C}"/>
      </w:docPartPr>
      <w:docPartBody>
        <w:p w:rsidR="00000000" w:rsidRDefault="00844EEF">
          <w:pPr>
            <w:pStyle w:val="E2257C0FF741499FB8B1277EA34E3DDF"/>
          </w:pPr>
          <w:r w:rsidRPr="00292168">
            <w:t>THIS ACKNOWLEDGES THAT</w:t>
          </w:r>
        </w:p>
      </w:docPartBody>
    </w:docPart>
    <w:docPart>
      <w:docPartPr>
        <w:name w:val="3E14C9CDC9EF499AB18CC38C1BA22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1F426-BB69-4D67-A84E-48293D461F7E}"/>
      </w:docPartPr>
      <w:docPartBody>
        <w:p w:rsidR="00000000" w:rsidRDefault="00844EEF">
          <w:pPr>
            <w:pStyle w:val="3E14C9CDC9EF499AB18CC38C1BA22FE6"/>
          </w:pPr>
          <w:r w:rsidRPr="005B09BE">
            <w:t>HAS SUCCESSFULLY COMPLETED THE</w:t>
          </w:r>
        </w:p>
      </w:docPartBody>
    </w:docPart>
    <w:docPart>
      <w:docPartPr>
        <w:name w:val="87696DE9708C414EADD98D19F9B3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D8886-0A3F-4F98-B9EF-3B83B8D0B232}"/>
      </w:docPartPr>
      <w:docPartBody>
        <w:p w:rsidR="00000000" w:rsidRDefault="00844EEF">
          <w:pPr>
            <w:pStyle w:val="87696DE9708C414EADD98D19F9B39449"/>
          </w:pPr>
          <w:r w:rsidRPr="005B09BE">
            <w:t>Program / Project Name</w:t>
          </w:r>
        </w:p>
      </w:docPartBody>
    </w:docPart>
    <w:docPart>
      <w:docPartPr>
        <w:name w:val="1524AA53C162472D969F82ADBA39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80155-108A-43D7-9016-367132B1C568}"/>
      </w:docPartPr>
      <w:docPartBody>
        <w:p w:rsidR="00000000" w:rsidRDefault="00844EEF">
          <w:pPr>
            <w:pStyle w:val="1524AA53C162472D969F82ADBA39E311"/>
          </w:pPr>
          <w:r>
            <w:t>Month, Day, Year</w:t>
          </w:r>
        </w:p>
      </w:docPartBody>
    </w:docPart>
    <w:docPart>
      <w:docPartPr>
        <w:name w:val="8D60BE0269964155915D1BF84C06E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8F888-806D-4896-A31E-99FD7567DD73}"/>
      </w:docPartPr>
      <w:docPartBody>
        <w:p w:rsidR="00000000" w:rsidRDefault="00844EEF">
          <w:pPr>
            <w:pStyle w:val="8D60BE0269964155915D1BF84C06E107"/>
          </w:pPr>
          <w:r w:rsidRPr="005B09BE">
            <w:t>SIGNED, Signature Name,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F"/>
    <w:rsid w:val="00844EEF"/>
    <w:rsid w:val="00F7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9C8B39597145DA9A052F711D284297">
    <w:name w:val="AB9C8B39597145DA9A052F711D284297"/>
  </w:style>
  <w:style w:type="paragraph" w:customStyle="1" w:styleId="E2257C0FF741499FB8B1277EA34E3DDF">
    <w:name w:val="E2257C0FF741499FB8B1277EA34E3DDF"/>
  </w:style>
  <w:style w:type="paragraph" w:customStyle="1" w:styleId="E1827AD0F20C47CB9EC8EB610F213636">
    <w:name w:val="E1827AD0F20C47CB9EC8EB610F213636"/>
  </w:style>
  <w:style w:type="paragraph" w:customStyle="1" w:styleId="3E14C9CDC9EF499AB18CC38C1BA22FE6">
    <w:name w:val="3E14C9CDC9EF499AB18CC38C1BA22FE6"/>
  </w:style>
  <w:style w:type="paragraph" w:customStyle="1" w:styleId="87696DE9708C414EADD98D19F9B39449">
    <w:name w:val="87696DE9708C414EADD98D19F9B39449"/>
  </w:style>
  <w:style w:type="paragraph" w:customStyle="1" w:styleId="1524AA53C162472D969F82ADBA39E311">
    <w:name w:val="1524AA53C162472D969F82ADBA39E311"/>
  </w:style>
  <w:style w:type="paragraph" w:customStyle="1" w:styleId="8D60BE0269964155915D1BF84C06E107">
    <w:name w:val="8D60BE0269964155915D1BF84C06E107"/>
  </w:style>
  <w:style w:type="paragraph" w:customStyle="1" w:styleId="419559245C9843599F6F2995196279EC">
    <w:name w:val="419559245C9843599F6F2995196279EC"/>
  </w:style>
  <w:style w:type="paragraph" w:customStyle="1" w:styleId="9B96FC85E3214FDAB95C5258DF054098">
    <w:name w:val="9B96FC85E3214FDAB95C5258DF054098"/>
    <w:rsid w:val="00F7302F"/>
  </w:style>
  <w:style w:type="paragraph" w:customStyle="1" w:styleId="B6CA61813004463ABD89A0DC3639F742">
    <w:name w:val="B6CA61813004463ABD89A0DC3639F742"/>
    <w:rsid w:val="00F7302F"/>
  </w:style>
  <w:style w:type="paragraph" w:customStyle="1" w:styleId="729FDE5105F9472A8F42863D82C6DA81">
    <w:name w:val="729FDE5105F9472A8F42863D82C6DA81"/>
    <w:rsid w:val="00F7302F"/>
  </w:style>
  <w:style w:type="paragraph" w:customStyle="1" w:styleId="DA6B616D912B4F6EA7F4BDCB1631CCB9">
    <w:name w:val="DA6B616D912B4F6EA7F4BDCB1631CCB9"/>
    <w:rsid w:val="00F7302F"/>
  </w:style>
  <w:style w:type="paragraph" w:customStyle="1" w:styleId="8186ABE665C64B96B3CDBE1040AC83D9">
    <w:name w:val="8186ABE665C64B96B3CDBE1040AC83D9"/>
    <w:rsid w:val="00F7302F"/>
  </w:style>
  <w:style w:type="paragraph" w:customStyle="1" w:styleId="EF2D6DF37EBB464DBE9EE7C92E506FE7">
    <w:name w:val="EF2D6DF37EBB464DBE9EE7C92E506FE7"/>
    <w:rsid w:val="00F73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certificate.dotx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2021-09-13T02:30:00Z</dcterms:created>
  <dcterms:modified xsi:type="dcterms:W3CDTF">2021-09-13T02:35:00Z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